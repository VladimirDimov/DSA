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C23DE5">
        <w:t>2</w:t>
      </w:r>
      <w:r w:rsidR="008B0C41" w:rsidRPr="00A85EDE">
        <w:t xml:space="preserve"> – </w:t>
      </w:r>
      <w:r w:rsidR="00B925DE">
        <w:rPr>
          <w:noProof/>
        </w:rPr>
        <w:t>Girls Gone Wild</w:t>
      </w:r>
    </w:p>
    <w:p w:rsidR="00ED3504" w:rsidRDefault="00B73102" w:rsidP="00B73102">
      <w:r>
        <w:t xml:space="preserve">As you know </w:t>
      </w:r>
      <w:r w:rsidR="00EC56C7">
        <w:t>girls</w:t>
      </w:r>
      <w:r>
        <w:t xml:space="preserve"> like to exchange their clothes.</w:t>
      </w:r>
      <w:r w:rsidR="0044557F">
        <w:t xml:space="preserve"> You are given </w:t>
      </w:r>
      <w:r w:rsidR="0044557F" w:rsidRPr="000F7194">
        <w:rPr>
          <w:b/>
        </w:rPr>
        <w:t>N</w:t>
      </w:r>
      <w:r w:rsidR="0044557F">
        <w:t xml:space="preserve"> </w:t>
      </w:r>
      <w:r w:rsidR="00EC56C7">
        <w:t>girls</w:t>
      </w:r>
      <w:r w:rsidR="0044557F">
        <w:t xml:space="preserve"> with </w:t>
      </w:r>
      <w:r w:rsidR="00220435" w:rsidRPr="000F7194">
        <w:rPr>
          <w:b/>
        </w:rPr>
        <w:t>K</w:t>
      </w:r>
      <w:r w:rsidR="00220435">
        <w:t xml:space="preserve"> </w:t>
      </w:r>
      <w:r w:rsidR="0044557F">
        <w:t>shirts and</w:t>
      </w:r>
      <w:r w:rsidR="00220435">
        <w:t xml:space="preserve"> </w:t>
      </w:r>
      <w:r w:rsidR="00220435" w:rsidRPr="000F7194">
        <w:rPr>
          <w:b/>
        </w:rPr>
        <w:t>L</w:t>
      </w:r>
      <w:r w:rsidR="0044557F">
        <w:t xml:space="preserve"> skirts. </w:t>
      </w:r>
      <w:r w:rsidR="00963CC4">
        <w:t>For easier understanding shirts are indexed with numbers</w:t>
      </w:r>
      <w:r w:rsidR="00FC7BE9">
        <w:t xml:space="preserve"> (zero-based)</w:t>
      </w:r>
      <w:r w:rsidR="00963CC4">
        <w:t xml:space="preserve"> and s</w:t>
      </w:r>
      <w:r w:rsidR="00C528D5">
        <w:t>kirts are indexed with letters.</w:t>
      </w:r>
      <w:r w:rsidR="00D75367">
        <w:t xml:space="preserve"> Numbers are always from </w:t>
      </w:r>
      <w:r w:rsidR="00D75367" w:rsidRPr="000F7194">
        <w:rPr>
          <w:b/>
        </w:rPr>
        <w:t>0</w:t>
      </w:r>
      <w:r w:rsidR="00D75367">
        <w:t xml:space="preserve"> to </w:t>
      </w:r>
      <w:r w:rsidR="00D75367" w:rsidRPr="000F7194">
        <w:rPr>
          <w:b/>
        </w:rPr>
        <w:t>K – 1</w:t>
      </w:r>
      <w:r w:rsidR="00D75367">
        <w:t>. Letters are any</w:t>
      </w:r>
      <w:r w:rsidR="00B26345">
        <w:t xml:space="preserve"> lower case</w:t>
      </w:r>
      <w:r w:rsidR="00D75367">
        <w:t xml:space="preserve"> English letter</w:t>
      </w:r>
      <w:r w:rsidR="004625E2">
        <w:t xml:space="preserve">. </w:t>
      </w:r>
      <w:r w:rsidR="00143962">
        <w:t>Some skirts are the same so letters are not distinct.</w:t>
      </w:r>
    </w:p>
    <w:p w:rsidR="00982F76" w:rsidRDefault="00EC56C7" w:rsidP="00B73102">
      <w:r>
        <w:t xml:space="preserve">Your task is to find in how many ways the </w:t>
      </w:r>
      <w:r w:rsidR="00E4313C">
        <w:t xml:space="preserve">girls can </w:t>
      </w:r>
      <w:r w:rsidR="00C7207B">
        <w:t>choose</w:t>
      </w:r>
      <w:r w:rsidR="00F84B59">
        <w:t xml:space="preserve"> one shirt and one skirt</w:t>
      </w:r>
      <w:r w:rsidR="005940C8">
        <w:t xml:space="preserve"> for each one of them</w:t>
      </w:r>
      <w:r w:rsidR="00F84B59">
        <w:t>.</w:t>
      </w:r>
      <w:r w:rsidR="0093320F">
        <w:t xml:space="preserve"> </w:t>
      </w:r>
    </w:p>
    <w:p w:rsidR="00104F3D" w:rsidRDefault="00104F3D" w:rsidP="00104F3D">
      <w:pPr>
        <w:pStyle w:val="Heading3"/>
      </w:pPr>
      <w:r>
        <w:t>Input</w:t>
      </w:r>
    </w:p>
    <w:p w:rsidR="00DE6C3E" w:rsidRDefault="00ED3504" w:rsidP="00ED3504">
      <w:r>
        <w:t>The i</w:t>
      </w:r>
      <w:r w:rsidRPr="00552A9F">
        <w:t xml:space="preserve">nput data </w:t>
      </w:r>
      <w:r w:rsidR="00DE6C3E">
        <w:t xml:space="preserve">starts with </w:t>
      </w:r>
      <w:r w:rsidR="007E5C16">
        <w:t xml:space="preserve">an integer </w:t>
      </w:r>
      <w:r w:rsidR="007E5C16" w:rsidRPr="000F7194">
        <w:rPr>
          <w:b/>
        </w:rPr>
        <w:t>K</w:t>
      </w:r>
      <w:r w:rsidR="007E5C16">
        <w:t xml:space="preserve"> at the first line</w:t>
      </w:r>
      <w:r w:rsidR="00CB651A">
        <w:t xml:space="preserve"> – the number of shirts</w:t>
      </w:r>
      <w:r w:rsidR="007E5C16">
        <w:t>.</w:t>
      </w:r>
    </w:p>
    <w:p w:rsidR="007E5C16" w:rsidRDefault="00F34FC5" w:rsidP="00ED3504">
      <w:r>
        <w:t xml:space="preserve">At the second line there will be a string with </w:t>
      </w:r>
      <w:r w:rsidRPr="000F7194">
        <w:rPr>
          <w:b/>
        </w:rPr>
        <w:t>L</w:t>
      </w:r>
      <w:r>
        <w:t xml:space="preserve"> symbols – the letters used for the skirts.</w:t>
      </w:r>
    </w:p>
    <w:p w:rsidR="00CB651A" w:rsidRDefault="00CB651A" w:rsidP="00ED3504">
      <w:r>
        <w:t>At the third</w:t>
      </w:r>
      <w:r w:rsidR="00FD240E">
        <w:t xml:space="preserve"> line there will be an integer</w:t>
      </w:r>
      <w:r w:rsidR="00575AB2">
        <w:t xml:space="preserve"> </w:t>
      </w:r>
      <w:r w:rsidR="00575AB2" w:rsidRPr="000F7194">
        <w:rPr>
          <w:b/>
        </w:rPr>
        <w:t>N</w:t>
      </w:r>
      <w:r w:rsidR="00575AB2">
        <w:t xml:space="preserve"> – the number of girls.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936A7E" w:rsidP="00782149">
      <w:r w:rsidRPr="00552A9F">
        <w:t>The output data</w:t>
      </w:r>
      <w:r w:rsidR="005E7BBE">
        <w:t xml:space="preserve"> </w:t>
      </w:r>
      <w:r w:rsidR="000B1600">
        <w:t>starts with an integer</w:t>
      </w:r>
      <w:r w:rsidR="003150B0">
        <w:t xml:space="preserve"> </w:t>
      </w:r>
      <w:r w:rsidR="003150B0" w:rsidRPr="003150B0">
        <w:rPr>
          <w:b/>
        </w:rPr>
        <w:t>R</w:t>
      </w:r>
      <w:r w:rsidR="00782149">
        <w:t xml:space="preserve"> at the first line – the n</w:t>
      </w:r>
      <w:r w:rsidR="00C7207B">
        <w:t xml:space="preserve">umber of unique ways the girls can choose </w:t>
      </w:r>
      <w:r w:rsidR="00C66EE2">
        <w:t>one shirt and one skirt</w:t>
      </w:r>
      <w:r w:rsidR="00D30552">
        <w:t xml:space="preserve">. At the next </w:t>
      </w:r>
      <w:r w:rsidR="00D30552" w:rsidRPr="00D30552">
        <w:rPr>
          <w:b/>
        </w:rPr>
        <w:t>R</w:t>
      </w:r>
      <w:r w:rsidR="00782149">
        <w:t xml:space="preserve"> lines the </w:t>
      </w:r>
      <w:r w:rsidR="001C5618">
        <w:t xml:space="preserve">unique </w:t>
      </w:r>
      <w:r w:rsidR="006F046F">
        <w:t>ways of chosen clothes</w:t>
      </w:r>
      <w:r w:rsidR="00782149">
        <w:t xml:space="preserve"> should be given in lexicographical order in the format shown in the example below.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>All numbers in the input be in the range [1…</w:t>
      </w:r>
      <w:r w:rsidR="00DB0E24">
        <w:t>6</w:t>
      </w:r>
      <w:r>
        <w:t>]</w:t>
      </w:r>
      <w:r w:rsidR="00E5157B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AE76D7">
        <w:t>35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4426" w:type="dxa"/>
        <w:tblInd w:w="100" w:type="dxa"/>
        <w:tblLook w:val="0000" w:firstRow="0" w:lastRow="0" w:firstColumn="0" w:lastColumn="0" w:noHBand="0" w:noVBand="0"/>
      </w:tblPr>
      <w:tblGrid>
        <w:gridCol w:w="841"/>
        <w:gridCol w:w="3585"/>
      </w:tblGrid>
      <w:tr w:rsidR="00782149" w:rsidRPr="00552A9F" w:rsidTr="00782149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82149" w:rsidRPr="00782149" w:rsidTr="00782149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  <w:p w:rsidR="005F6567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baca</w:t>
            </w:r>
          </w:p>
          <w:p w:rsidR="005F6567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2</w:t>
            </w:r>
          </w:p>
          <w:p w:rsidR="005F6567" w:rsidRPr="00782149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21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0b-1c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0c-1b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1b-2a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lastRenderedPageBreak/>
              <w:t>1b-2c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1c-2a</w:t>
            </w:r>
          </w:p>
          <w:p w:rsidR="00782149" w:rsidRPr="00782149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1c-2b</w:t>
            </w:r>
          </w:p>
        </w:tc>
      </w:tr>
    </w:tbl>
    <w:p w:rsidR="008B0C41" w:rsidRPr="008B0C41" w:rsidRDefault="008B0C41" w:rsidP="00782149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288" w:rsidRDefault="009A0288">
      <w:r>
        <w:separator/>
      </w:r>
    </w:p>
  </w:endnote>
  <w:endnote w:type="continuationSeparator" w:id="0">
    <w:p w:rsidR="009A0288" w:rsidRDefault="009A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22D31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9A0288">
            <w:fldChar w:fldCharType="begin"/>
          </w:r>
          <w:r w:rsidR="009A0288">
            <w:instrText xml:space="preserve"> NUMPAGES </w:instrText>
          </w:r>
          <w:r w:rsidR="009A0288">
            <w:fldChar w:fldCharType="separate"/>
          </w:r>
          <w:r w:rsidR="00922D31">
            <w:rPr>
              <w:noProof/>
            </w:rPr>
            <w:t>2</w:t>
          </w:r>
          <w:r w:rsidR="009A0288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9A028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288" w:rsidRDefault="009A0288">
      <w:r>
        <w:separator/>
      </w:r>
    </w:p>
  </w:footnote>
  <w:footnote w:type="continuationSeparator" w:id="0">
    <w:p w:rsidR="009A0288" w:rsidRDefault="009A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9A0288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D2DC3"/>
    <w:rsid w:val="000E494F"/>
    <w:rsid w:val="000E532F"/>
    <w:rsid w:val="000E6EA7"/>
    <w:rsid w:val="000F7194"/>
    <w:rsid w:val="00104F3D"/>
    <w:rsid w:val="00110D80"/>
    <w:rsid w:val="001205DA"/>
    <w:rsid w:val="001248BE"/>
    <w:rsid w:val="0012544F"/>
    <w:rsid w:val="00134C58"/>
    <w:rsid w:val="0014248C"/>
    <w:rsid w:val="00143962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B7"/>
    <w:rsid w:val="001C5618"/>
    <w:rsid w:val="001C6B8B"/>
    <w:rsid w:val="001E177B"/>
    <w:rsid w:val="002007E7"/>
    <w:rsid w:val="00213EAA"/>
    <w:rsid w:val="00220435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3CA4"/>
    <w:rsid w:val="00460E19"/>
    <w:rsid w:val="0046113A"/>
    <w:rsid w:val="004616E5"/>
    <w:rsid w:val="004625E2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CD4"/>
    <w:rsid w:val="005578D0"/>
    <w:rsid w:val="00560FD3"/>
    <w:rsid w:val="005668A0"/>
    <w:rsid w:val="00575A18"/>
    <w:rsid w:val="00575AB2"/>
    <w:rsid w:val="00577F46"/>
    <w:rsid w:val="00581484"/>
    <w:rsid w:val="00582B7E"/>
    <w:rsid w:val="005907FF"/>
    <w:rsid w:val="005940C8"/>
    <w:rsid w:val="005A2EF8"/>
    <w:rsid w:val="005B0D5C"/>
    <w:rsid w:val="005D3F6F"/>
    <w:rsid w:val="005D52F9"/>
    <w:rsid w:val="005E3FFE"/>
    <w:rsid w:val="005E7BBE"/>
    <w:rsid w:val="005F6567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46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2149"/>
    <w:rsid w:val="00787CC8"/>
    <w:rsid w:val="00790B8C"/>
    <w:rsid w:val="007A5892"/>
    <w:rsid w:val="007B2F61"/>
    <w:rsid w:val="007B53BA"/>
    <w:rsid w:val="007C4F57"/>
    <w:rsid w:val="007D7773"/>
    <w:rsid w:val="007E26BB"/>
    <w:rsid w:val="007E3DB6"/>
    <w:rsid w:val="007E5C1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1121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2D31"/>
    <w:rsid w:val="009247A7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7449"/>
    <w:rsid w:val="00982F76"/>
    <w:rsid w:val="00991301"/>
    <w:rsid w:val="009A0288"/>
    <w:rsid w:val="009A534F"/>
    <w:rsid w:val="009B46EB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2CD8"/>
    <w:rsid w:val="00B55646"/>
    <w:rsid w:val="00B65A45"/>
    <w:rsid w:val="00B65F4B"/>
    <w:rsid w:val="00B72C41"/>
    <w:rsid w:val="00B73102"/>
    <w:rsid w:val="00B73A88"/>
    <w:rsid w:val="00B8107E"/>
    <w:rsid w:val="00B864B2"/>
    <w:rsid w:val="00B867D5"/>
    <w:rsid w:val="00B925DE"/>
    <w:rsid w:val="00B95437"/>
    <w:rsid w:val="00BA08C1"/>
    <w:rsid w:val="00BA51CA"/>
    <w:rsid w:val="00BB17A9"/>
    <w:rsid w:val="00BB222F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23DE5"/>
    <w:rsid w:val="00C3422D"/>
    <w:rsid w:val="00C34DDD"/>
    <w:rsid w:val="00C420D7"/>
    <w:rsid w:val="00C528D5"/>
    <w:rsid w:val="00C66EE2"/>
    <w:rsid w:val="00C67D57"/>
    <w:rsid w:val="00C7207B"/>
    <w:rsid w:val="00C72A77"/>
    <w:rsid w:val="00C74A16"/>
    <w:rsid w:val="00C75802"/>
    <w:rsid w:val="00C80649"/>
    <w:rsid w:val="00C90C64"/>
    <w:rsid w:val="00C942CD"/>
    <w:rsid w:val="00C96C1D"/>
    <w:rsid w:val="00CA1113"/>
    <w:rsid w:val="00CB651A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0552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367"/>
    <w:rsid w:val="00D75DB1"/>
    <w:rsid w:val="00D840B7"/>
    <w:rsid w:val="00D84865"/>
    <w:rsid w:val="00D86395"/>
    <w:rsid w:val="00DB0E24"/>
    <w:rsid w:val="00DB0F13"/>
    <w:rsid w:val="00DB209F"/>
    <w:rsid w:val="00DD2674"/>
    <w:rsid w:val="00DD2EBC"/>
    <w:rsid w:val="00DE0129"/>
    <w:rsid w:val="00DE2C65"/>
    <w:rsid w:val="00DE6C3E"/>
    <w:rsid w:val="00DF1A77"/>
    <w:rsid w:val="00E20B92"/>
    <w:rsid w:val="00E25A5E"/>
    <w:rsid w:val="00E304D5"/>
    <w:rsid w:val="00E40570"/>
    <w:rsid w:val="00E4313C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DC4"/>
    <w:rsid w:val="00ED2F3E"/>
    <w:rsid w:val="00ED3504"/>
    <w:rsid w:val="00ED4464"/>
    <w:rsid w:val="00ED7BC2"/>
    <w:rsid w:val="00EE1904"/>
    <w:rsid w:val="00EF006A"/>
    <w:rsid w:val="00EF72FB"/>
    <w:rsid w:val="00F030AF"/>
    <w:rsid w:val="00F14419"/>
    <w:rsid w:val="00F155FD"/>
    <w:rsid w:val="00F20488"/>
    <w:rsid w:val="00F30CB3"/>
    <w:rsid w:val="00F34FC5"/>
    <w:rsid w:val="00F35CD4"/>
    <w:rsid w:val="00F44305"/>
    <w:rsid w:val="00F5031A"/>
    <w:rsid w:val="00F62CEE"/>
    <w:rsid w:val="00F642FA"/>
    <w:rsid w:val="00F845B7"/>
    <w:rsid w:val="00F84B59"/>
    <w:rsid w:val="00F95498"/>
    <w:rsid w:val="00FC7BE9"/>
    <w:rsid w:val="00FD240E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0071-C667-41B2-B2F9-B23FC4BF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1402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vladko</cp:lastModifiedBy>
  <cp:revision>2</cp:revision>
  <cp:lastPrinted>2011-11-24T17:37:00Z</cp:lastPrinted>
  <dcterms:created xsi:type="dcterms:W3CDTF">2015-11-10T20:09:00Z</dcterms:created>
  <dcterms:modified xsi:type="dcterms:W3CDTF">2015-11-10T20:09:00Z</dcterms:modified>
</cp:coreProperties>
</file>